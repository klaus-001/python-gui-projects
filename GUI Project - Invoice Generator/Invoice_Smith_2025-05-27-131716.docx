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 xml:space="preserve">John Smith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123 456 7890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4"/>
        <w:gridCol w:w="5552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tc>
          <w:tcPr>
            <w:tcW w:w="1624" w:type="dxa"/>
            <w:tcMar>
              <w:top w:w="259" w:type="dxa"/>
            </w:tcMar>
          </w:tcPr>
          <w:p w14:paraId="49C4E65D" w14:textId="5D3A528A" w:rsidR="00767D7F" w:rsidRPr="001A4A7E" w:rsidRDefault="003D3254" w:rsidP="003D3254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Total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Plywood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$ 40.00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$ 800.00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Rivets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$ 2.00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$ 80.00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Hollow Blocks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$ 25.00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$ 750.00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40x40 I-beam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$ 115.00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$ 1380.00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$ 3010.00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12 %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$ 3371.20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7D518" w14:textId="77777777" w:rsidR="00954C0D" w:rsidRDefault="00954C0D" w:rsidP="00DA124E">
      <w:r>
        <w:separator/>
      </w:r>
    </w:p>
  </w:endnote>
  <w:endnote w:type="continuationSeparator" w:id="0">
    <w:p w14:paraId="29D79CF1" w14:textId="77777777" w:rsidR="00954C0D" w:rsidRDefault="00954C0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DE523" w14:textId="77777777" w:rsidR="00954C0D" w:rsidRDefault="00954C0D" w:rsidP="00DA124E">
      <w:r>
        <w:separator/>
      </w:r>
    </w:p>
  </w:footnote>
  <w:footnote w:type="continuationSeparator" w:id="0">
    <w:p w14:paraId="72DBE3BE" w14:textId="77777777" w:rsidR="00954C0D" w:rsidRDefault="00954C0D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85988"/>
    <w:rsid w:val="002C31B5"/>
    <w:rsid w:val="002F145D"/>
    <w:rsid w:val="002F405A"/>
    <w:rsid w:val="002F4591"/>
    <w:rsid w:val="00335034"/>
    <w:rsid w:val="003525FA"/>
    <w:rsid w:val="00390027"/>
    <w:rsid w:val="003968B9"/>
    <w:rsid w:val="003D3254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54C0D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60FE3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CD26BB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CD26BB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CD26BB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CD26BB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CD26BB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CD26BB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7931FB"/>
    <w:rsid w:val="0087499A"/>
    <w:rsid w:val="00AB2B52"/>
    <w:rsid w:val="00CD26BB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B18B8-F84E-4E18-8FDF-89FDBE6E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Microsoft account</cp:lastModifiedBy>
  <cp:revision>12</cp:revision>
  <dcterms:created xsi:type="dcterms:W3CDTF">2022-10-08T09:21:00Z</dcterms:created>
  <dcterms:modified xsi:type="dcterms:W3CDTF">2025-05-27T05:15:00Z</dcterms:modified>
  <cp:category/>
  <cp:version/>
  <dc:description/>
  <dc:identifier/>
  <dc:language/>
  <dc:subject/>
</cp:coreProperties>
</file>